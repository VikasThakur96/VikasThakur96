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6C0" w14:textId="46F8FCE7" w:rsidR="009155D8" w:rsidRPr="00FC319E" w:rsidRDefault="00FC319E" w:rsidP="009155D8">
      <w:pPr>
        <w:pStyle w:val="Header"/>
        <w:rPr>
          <w:rFonts w:ascii="Century Gothic" w:hAnsi="Century Gothic"/>
          <w:b/>
          <w:color w:val="385623" w:themeColor="accent6" w:themeShade="80"/>
          <w:sz w:val="20"/>
          <w:szCs w:val="20"/>
        </w:rPr>
      </w:pPr>
      <w:r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 xml:space="preserve">WORK BREAKDOWN STRUCTURE </w:t>
      </w:r>
    </w:p>
    <w:p w14:paraId="14DB875F" w14:textId="77777777"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14:paraId="03133C91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44E51643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393DE82" w14:textId="03406A23" w:rsidR="003C7519" w:rsidRPr="009A030C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DA7C27" w:rsidRPr="009A030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Workplace</w:t>
            </w:r>
            <w:r w:rsidR="00171B49" w:rsidRPr="009A030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Application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7ACBF6B7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DC4D458" w14:textId="4276B0B3" w:rsidR="003C7519" w:rsidRPr="00FC319E" w:rsidRDefault="00171B4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Damco</w:t>
            </w:r>
          </w:p>
        </w:tc>
      </w:tr>
      <w:tr w:rsidR="003C7519" w:rsidRPr="00FC319E" w14:paraId="642AAB10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14073F4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12330C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563D381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59C9C73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3F162FF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6E6FB6D6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4EC626A7" w14:textId="010C1AC8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22C5B8B3" w14:textId="486C143E" w:rsidR="003C7519" w:rsidRPr="00FC319E" w:rsidRDefault="00170C35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406668" wp14:editId="66D0B6C9">
                <wp:simplePos x="0" y="0"/>
                <wp:positionH relativeFrom="column">
                  <wp:posOffset>2548890</wp:posOffset>
                </wp:positionH>
                <wp:positionV relativeFrom="paragraph">
                  <wp:posOffset>41910</wp:posOffset>
                </wp:positionV>
                <wp:extent cx="3989070" cy="396240"/>
                <wp:effectExtent l="57150" t="38100" r="68580" b="99060"/>
                <wp:wrapThrough wrapText="bothSides">
                  <wp:wrapPolygon edited="0">
                    <wp:start x="-309" y="-2077"/>
                    <wp:lineTo x="-309" y="23885"/>
                    <wp:lineTo x="-206" y="25962"/>
                    <wp:lineTo x="21765" y="25962"/>
                    <wp:lineTo x="21868" y="16615"/>
                    <wp:lineTo x="21868" y="-2077"/>
                    <wp:lineTo x="-309" y="-2077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07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14EF3" w14:textId="7A021437" w:rsidR="008D4662" w:rsidRPr="009A030C" w:rsidRDefault="00171B49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Find my Workplace.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0666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00.7pt;margin-top:3.3pt;width:314.1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AF14EF3" w14:textId="7A021437" w:rsidR="008D4662" w:rsidRPr="009A030C" w:rsidRDefault="00171B49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Find my Workplace.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4B7150" w14:textId="549A5BD7" w:rsidR="00846E38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E2D159" wp14:editId="0B041FA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36CE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CB3A4" wp14:editId="1A05AB19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90BCC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A2D45" wp14:editId="1C278C3B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5EC48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B76F2" wp14:editId="684EEEA3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075A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5E36B" wp14:editId="4392518B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39A30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45ug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1AE2" wp14:editId="78C744B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06558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3060E" wp14:editId="7C2C1323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31A9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0D91" wp14:editId="58004439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AA6E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4622AA" wp14:editId="26AC9313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AC1F1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A82C5" wp14:editId="681479F1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F825" w14:textId="753C1C1D" w:rsidR="008D4662" w:rsidRPr="009A030C" w:rsidRDefault="00171B49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Task1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44A82C5" id="TextBox 4" o:spid="_x0000_s1027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7D0F825" w14:textId="753C1C1D" w:rsidR="008D4662" w:rsidRPr="009A030C" w:rsidRDefault="00171B49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Task1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7F832D" wp14:editId="23D84538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0FA0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E43017" wp14:editId="5F15A56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35864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77C326" wp14:editId="79867B5E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5E042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37BAF0" wp14:editId="700B5157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E19CF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3C73BB" wp14:editId="1330DA54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1DFD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3472B3" wp14:editId="7B2120FA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9227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FB22DD" wp14:editId="7D753E7D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DBC9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EB492F" wp14:editId="7E6348A4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61AD6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E6C11A" wp14:editId="4C8AD04C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95CA3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746CC12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20FCFB8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3A07F03" w14:textId="40C2230B" w:rsidR="00846E38" w:rsidRPr="00846E38" w:rsidRDefault="00170C35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4AFBF9" wp14:editId="4B7B04B2">
                <wp:simplePos x="0" y="0"/>
                <wp:positionH relativeFrom="column">
                  <wp:posOffset>982980</wp:posOffset>
                </wp:positionH>
                <wp:positionV relativeFrom="paragraph">
                  <wp:posOffset>19050</wp:posOffset>
                </wp:positionV>
                <wp:extent cx="3566160" cy="9525"/>
                <wp:effectExtent l="0" t="0" r="34290" b="28575"/>
                <wp:wrapThrough wrapText="bothSides">
                  <wp:wrapPolygon edited="0">
                    <wp:start x="0" y="0"/>
                    <wp:lineTo x="0" y="43200"/>
                    <wp:lineTo x="21692" y="43200"/>
                    <wp:lineTo x="21692" y="0"/>
                    <wp:lineTo x="0" y="0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F3D4A" id="Straight Connector 55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1.5pt" to="358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930609" wp14:editId="076A1114">
                <wp:simplePos x="0" y="0"/>
                <wp:positionH relativeFrom="column">
                  <wp:posOffset>3352800</wp:posOffset>
                </wp:positionH>
                <wp:positionV relativeFrom="paragraph">
                  <wp:posOffset>5715</wp:posOffset>
                </wp:positionV>
                <wp:extent cx="7620" cy="400050"/>
                <wp:effectExtent l="0" t="0" r="30480" b="19050"/>
                <wp:wrapThrough wrapText="bothSides">
                  <wp:wrapPolygon edited="0">
                    <wp:start x="0" y="0"/>
                    <wp:lineTo x="0" y="21600"/>
                    <wp:lineTo x="54000" y="21600"/>
                    <wp:lineTo x="54000" y="0"/>
                    <wp:lineTo x="0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D9C0" id="Straight Connector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45pt" to="264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4F3586A2" w14:textId="2FC82520" w:rsidR="00846E38" w:rsidRPr="00846E38" w:rsidRDefault="00170C35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C03FCF" wp14:editId="1398FC6B">
                <wp:simplePos x="0" y="0"/>
                <wp:positionH relativeFrom="column">
                  <wp:posOffset>2411730</wp:posOffset>
                </wp:positionH>
                <wp:positionV relativeFrom="paragraph">
                  <wp:posOffset>63500</wp:posOffset>
                </wp:positionV>
                <wp:extent cx="2434590" cy="464820"/>
                <wp:effectExtent l="57150" t="38100" r="80010" b="87630"/>
                <wp:wrapThrough wrapText="bothSides">
                  <wp:wrapPolygon edited="0">
                    <wp:start x="-507" y="-1770"/>
                    <wp:lineTo x="-507" y="23016"/>
                    <wp:lineTo x="-338" y="24787"/>
                    <wp:lineTo x="21972" y="24787"/>
                    <wp:lineTo x="22141" y="14164"/>
                    <wp:lineTo x="22141" y="-1770"/>
                    <wp:lineTo x="-507" y="-177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3AB60" w14:textId="00A604DB" w:rsidR="008D4662" w:rsidRPr="009A030C" w:rsidRDefault="00224EFA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Task2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3FCF" id="TextBox 17" o:spid="_x0000_s1028" type="#_x0000_t202" style="position:absolute;margin-left:189.9pt;margin-top:5pt;width:191.7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F33AB60" w14:textId="00A604DB" w:rsidR="008D4662" w:rsidRPr="009A030C" w:rsidRDefault="00224EFA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Task2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7AC7F2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855799D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2748A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6D619640" w14:textId="52C7A6E2" w:rsidR="00846E38" w:rsidRPr="00846E38" w:rsidRDefault="009A030C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B2C2E" wp14:editId="2700EC91">
                <wp:simplePos x="0" y="0"/>
                <wp:positionH relativeFrom="column">
                  <wp:posOffset>3851910</wp:posOffset>
                </wp:positionH>
                <wp:positionV relativeFrom="paragraph">
                  <wp:posOffset>1101725</wp:posOffset>
                </wp:positionV>
                <wp:extent cx="819150" cy="1120140"/>
                <wp:effectExtent l="57150" t="38100" r="76200" b="99060"/>
                <wp:wrapThrough wrapText="bothSides">
                  <wp:wrapPolygon edited="0">
                    <wp:start x="-1507" y="-735"/>
                    <wp:lineTo x="-1507" y="22408"/>
                    <wp:lineTo x="-1005" y="23143"/>
                    <wp:lineTo x="22605" y="23143"/>
                    <wp:lineTo x="23107" y="17633"/>
                    <wp:lineTo x="23107" y="-735"/>
                    <wp:lineTo x="-1507" y="-735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9BBD" w14:textId="52C8B26E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2.3.1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Execute all old and new functionality.</w:t>
                            </w:r>
                          </w:p>
                          <w:p w14:paraId="5BCB931A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BD72670" w14:textId="4C09D7A4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0954F8" w14:textId="30A2807A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2C2E" id="TextBox 23" o:spid="_x0000_s1029" type="#_x0000_t202" style="position:absolute;margin-left:303.3pt;margin-top:86.75pt;width:64.5pt;height:8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8889BBD" w14:textId="52C8B26E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2.3.1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Execute all old and new functionality.</w:t>
                      </w:r>
                    </w:p>
                    <w:p w14:paraId="5BCB931A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BD72670" w14:textId="4C09D7A4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30954F8" w14:textId="30A2807A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54C94" wp14:editId="353C6151">
                <wp:simplePos x="0" y="0"/>
                <wp:positionH relativeFrom="column">
                  <wp:posOffset>3768090</wp:posOffset>
                </wp:positionH>
                <wp:positionV relativeFrom="paragraph">
                  <wp:posOffset>233045</wp:posOffset>
                </wp:positionV>
                <wp:extent cx="674370" cy="662940"/>
                <wp:effectExtent l="57150" t="38100" r="68580" b="99060"/>
                <wp:wrapThrough wrapText="bothSides">
                  <wp:wrapPolygon edited="0">
                    <wp:start x="-1831" y="-1241"/>
                    <wp:lineTo x="-1831" y="22966"/>
                    <wp:lineTo x="-1220" y="24207"/>
                    <wp:lineTo x="22576" y="24207"/>
                    <wp:lineTo x="23186" y="19862"/>
                    <wp:lineTo x="23186" y="-1241"/>
                    <wp:lineTo x="-1831" y="-1241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225F" w14:textId="46A1E01E" w:rsidR="008D4662" w:rsidRDefault="009A030C" w:rsidP="009A03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Regression Testing.</w:t>
                            </w:r>
                          </w:p>
                          <w:p w14:paraId="069F778E" w14:textId="5060EDB4" w:rsidR="009A030C" w:rsidRPr="009A030C" w:rsidRDefault="009A030C" w:rsidP="009A03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2 days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4C94" id="TextBox 20" o:spid="_x0000_s1030" type="#_x0000_t202" style="position:absolute;margin-left:296.7pt;margin-top:18.35pt;width:53.1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9D4225F" w14:textId="46A1E01E" w:rsidR="008D4662" w:rsidRDefault="009A030C" w:rsidP="009A030C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Regression Testing.</w:t>
                      </w:r>
                    </w:p>
                    <w:p w14:paraId="069F778E" w14:textId="5060EDB4" w:rsidR="009A030C" w:rsidRPr="009A030C" w:rsidRDefault="009A030C" w:rsidP="009A030C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2 days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AB317" wp14:editId="2CA5667B">
                <wp:simplePos x="0" y="0"/>
                <wp:positionH relativeFrom="column">
                  <wp:posOffset>3044190</wp:posOffset>
                </wp:positionH>
                <wp:positionV relativeFrom="paragraph">
                  <wp:posOffset>1299845</wp:posOffset>
                </wp:positionV>
                <wp:extent cx="750570" cy="1744980"/>
                <wp:effectExtent l="57150" t="38100" r="68580" b="102870"/>
                <wp:wrapThrough wrapText="bothSides">
                  <wp:wrapPolygon edited="0">
                    <wp:start x="-1645" y="-472"/>
                    <wp:lineTo x="-1645" y="22166"/>
                    <wp:lineTo x="-1096" y="22638"/>
                    <wp:lineTo x="22477" y="22638"/>
                    <wp:lineTo x="22477" y="22402"/>
                    <wp:lineTo x="23025" y="18865"/>
                    <wp:lineTo x="23025" y="-472"/>
                    <wp:lineTo x="-1645" y="-472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E27F9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06054D8" w14:textId="532199EB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2.2.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1 Test new functionality</w:t>
                            </w:r>
                          </w:p>
                          <w:p w14:paraId="3AA3D70F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A7E2634" w14:textId="579280DC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2.2.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2</w:t>
                            </w: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Test impact over existing functionality </w:t>
                            </w:r>
                          </w:p>
                          <w:p w14:paraId="148C64DF" w14:textId="77777777"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9067987" w14:textId="60DC78B4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B317" id="TextBox 22" o:spid="_x0000_s1031" type="#_x0000_t202" style="position:absolute;margin-left:239.7pt;margin-top:102.35pt;width:59.1pt;height:13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B4E27F9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06054D8" w14:textId="532199EB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2.2.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1 Test new functionality</w:t>
                      </w:r>
                    </w:p>
                    <w:p w14:paraId="3AA3D70F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A7E2634" w14:textId="579280DC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2.2.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2</w:t>
                      </w: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Test impact over existing functionality </w:t>
                      </w:r>
                    </w:p>
                    <w:p w14:paraId="148C64DF" w14:textId="77777777"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9067987" w14:textId="60DC78B4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98DFB" wp14:editId="5E4BFBE7">
                <wp:simplePos x="0" y="0"/>
                <wp:positionH relativeFrom="column">
                  <wp:posOffset>3037840</wp:posOffset>
                </wp:positionH>
                <wp:positionV relativeFrom="paragraph">
                  <wp:posOffset>230505</wp:posOffset>
                </wp:positionV>
                <wp:extent cx="703580" cy="698500"/>
                <wp:effectExtent l="57150" t="38100" r="77470" b="101600"/>
                <wp:wrapThrough wrapText="bothSides">
                  <wp:wrapPolygon edited="0">
                    <wp:start x="-1755" y="-1178"/>
                    <wp:lineTo x="-1755" y="22975"/>
                    <wp:lineTo x="-1170" y="24153"/>
                    <wp:lineTo x="22809" y="24153"/>
                    <wp:lineTo x="23394" y="18851"/>
                    <wp:lineTo x="23394" y="-1178"/>
                    <wp:lineTo x="-1755" y="-117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984F0" w14:textId="32B7FE87" w:rsidR="008D4662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Integration Testing</w:t>
                            </w:r>
                          </w:p>
                          <w:p w14:paraId="5BDA5474" w14:textId="692EBF69" w:rsidR="009A030C" w:rsidRPr="009A030C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2 days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8DFB" id="TextBox 19" o:spid="_x0000_s1032" type="#_x0000_t202" style="position:absolute;margin-left:239.2pt;margin-top:18.15pt;width:55.4pt;height: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1D984F0" w14:textId="32B7FE87" w:rsidR="008D4662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Integration Testing</w:t>
                      </w:r>
                    </w:p>
                    <w:p w14:paraId="5BDA5474" w14:textId="692EBF69" w:rsidR="009A030C" w:rsidRPr="009A030C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2 days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EB1D9" wp14:editId="497F085D">
                <wp:simplePos x="0" y="0"/>
                <wp:positionH relativeFrom="column">
                  <wp:posOffset>2298700</wp:posOffset>
                </wp:positionH>
                <wp:positionV relativeFrom="paragraph">
                  <wp:posOffset>230505</wp:posOffset>
                </wp:positionV>
                <wp:extent cx="688340" cy="688340"/>
                <wp:effectExtent l="57150" t="38100" r="73660" b="92710"/>
                <wp:wrapThrough wrapText="bothSides">
                  <wp:wrapPolygon edited="0">
                    <wp:start x="-1793" y="-1196"/>
                    <wp:lineTo x="-1793" y="22716"/>
                    <wp:lineTo x="-1196" y="23911"/>
                    <wp:lineTo x="22716" y="23911"/>
                    <wp:lineTo x="23314" y="19129"/>
                    <wp:lineTo x="23314" y="-1196"/>
                    <wp:lineTo x="-1793" y="-1196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8653D" w14:textId="7088EF45" w:rsidR="008D4662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New Increment</w:t>
                            </w:r>
                          </w:p>
                          <w:p w14:paraId="1F09850C" w14:textId="639C754F" w:rsidR="009A030C" w:rsidRPr="009A030C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4days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B1D9" id="TextBox 18" o:spid="_x0000_s1033" type="#_x0000_t202" style="position:absolute;margin-left:181pt;margin-top:18.15pt;width:54.2pt;height:5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3B8653D" w14:textId="7088EF45" w:rsidR="008D4662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New Increment</w:t>
                      </w:r>
                    </w:p>
                    <w:p w14:paraId="1F09850C" w14:textId="639C754F" w:rsidR="009A030C" w:rsidRPr="009A030C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4days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353D61" wp14:editId="6517A809">
                <wp:simplePos x="0" y="0"/>
                <wp:positionH relativeFrom="column">
                  <wp:posOffset>2297430</wp:posOffset>
                </wp:positionH>
                <wp:positionV relativeFrom="paragraph">
                  <wp:posOffset>1002665</wp:posOffset>
                </wp:positionV>
                <wp:extent cx="666750" cy="2164080"/>
                <wp:effectExtent l="57150" t="38100" r="76200" b="102870"/>
                <wp:wrapThrough wrapText="bothSides">
                  <wp:wrapPolygon edited="0">
                    <wp:start x="-1851" y="-380"/>
                    <wp:lineTo x="-1851" y="22056"/>
                    <wp:lineTo x="-1234" y="22437"/>
                    <wp:lineTo x="22834" y="22437"/>
                    <wp:lineTo x="23451" y="21296"/>
                    <wp:lineTo x="23451" y="-380"/>
                    <wp:lineTo x="-1851" y="-38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EE1DC" w14:textId="3AD07622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2.1.1 </w:t>
                            </w:r>
                          </w:p>
                          <w:p w14:paraId="527B8AD3" w14:textId="77777777" w:rsidR="009A030C" w:rsidRPr="009A030C" w:rsidRDefault="009A030C" w:rsidP="009A03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Requirement analysis</w:t>
                            </w:r>
                          </w:p>
                          <w:p w14:paraId="3CAB94E8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2A46C75" w14:textId="77777777" w:rsidR="009A030C" w:rsidRPr="009A030C" w:rsidRDefault="008D4662" w:rsidP="009A03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2.1.2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Testcases</w:t>
                            </w:r>
                          </w:p>
                          <w:p w14:paraId="1D7C55E9" w14:textId="18E177E8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F8860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DE5CD12" w14:textId="77777777" w:rsidR="009A030C" w:rsidRPr="009A030C" w:rsidRDefault="008D4662" w:rsidP="009A03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2.1.3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Test cases Execution</w:t>
                            </w:r>
                          </w:p>
                          <w:p w14:paraId="6A3A0E09" w14:textId="53F91B7B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394D2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C967418" w14:textId="1DE26DDA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3D61" id="TextBox 21" o:spid="_x0000_s1034" type="#_x0000_t202" style="position:absolute;margin-left:180.9pt;margin-top:78.95pt;width:52.5pt;height:17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7EE1DC" w14:textId="3AD07622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2.1.1 </w:t>
                      </w:r>
                    </w:p>
                    <w:p w14:paraId="527B8AD3" w14:textId="77777777" w:rsidR="009A030C" w:rsidRPr="009A030C" w:rsidRDefault="009A030C" w:rsidP="009A03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Requirement analysis</w:t>
                      </w:r>
                    </w:p>
                    <w:p w14:paraId="3CAB94E8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2A46C75" w14:textId="77777777" w:rsidR="009A030C" w:rsidRPr="009A030C" w:rsidRDefault="008D4662" w:rsidP="009A03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2.1.2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Testcases</w:t>
                      </w:r>
                    </w:p>
                    <w:p w14:paraId="1D7C55E9" w14:textId="18E177E8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5F8860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DE5CD12" w14:textId="77777777" w:rsidR="009A030C" w:rsidRPr="009A030C" w:rsidRDefault="008D4662" w:rsidP="009A03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2.1.3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Test cases Execution</w:t>
                      </w:r>
                    </w:p>
                    <w:p w14:paraId="6A3A0E09" w14:textId="53F91B7B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0394D2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C967418" w14:textId="1DE26DDA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FFD28" wp14:editId="395B9A96">
                <wp:simplePos x="0" y="0"/>
                <wp:positionH relativeFrom="column">
                  <wp:posOffset>-63500</wp:posOffset>
                </wp:positionH>
                <wp:positionV relativeFrom="paragraph">
                  <wp:posOffset>230505</wp:posOffset>
                </wp:positionV>
                <wp:extent cx="718820" cy="695960"/>
                <wp:effectExtent l="57150" t="38100" r="81280" b="104140"/>
                <wp:wrapThrough wrapText="bothSides">
                  <wp:wrapPolygon edited="0">
                    <wp:start x="-1717" y="-1182"/>
                    <wp:lineTo x="-1717" y="23058"/>
                    <wp:lineTo x="-1145" y="24241"/>
                    <wp:lineTo x="22898" y="24241"/>
                    <wp:lineTo x="23470" y="18920"/>
                    <wp:lineTo x="23470" y="-1182"/>
                    <wp:lineTo x="-1717" y="-1182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0D51" w14:textId="46430D72" w:rsidR="009A030C" w:rsidRPr="009A030C" w:rsidRDefault="00171B49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Requirement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2489962A" w14:textId="706CA101" w:rsidR="008D4662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day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FD28" id="TextBox 8" o:spid="_x0000_s1035" type="#_x0000_t202" style="position:absolute;margin-left:-5pt;margin-top:18.15pt;width:56.6pt;height:5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0140D51" w14:textId="46430D72" w:rsidR="009A030C" w:rsidRPr="009A030C" w:rsidRDefault="00171B49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 xml:space="preserve">Requirement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analysis</w:t>
                      </w:r>
                    </w:p>
                    <w:p w14:paraId="2489962A" w14:textId="706CA101" w:rsidR="008D4662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1B49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51D1F" wp14:editId="0890384B">
                <wp:simplePos x="0" y="0"/>
                <wp:positionH relativeFrom="column">
                  <wp:posOffset>-64770</wp:posOffset>
                </wp:positionH>
                <wp:positionV relativeFrom="paragraph">
                  <wp:posOffset>995045</wp:posOffset>
                </wp:positionV>
                <wp:extent cx="681990" cy="2240280"/>
                <wp:effectExtent l="57150" t="38100" r="80010" b="102870"/>
                <wp:wrapThrough wrapText="bothSides">
                  <wp:wrapPolygon edited="0">
                    <wp:start x="-1810" y="-367"/>
                    <wp:lineTo x="-1810" y="22041"/>
                    <wp:lineTo x="-1207" y="22408"/>
                    <wp:lineTo x="22927" y="22408"/>
                    <wp:lineTo x="23531" y="20571"/>
                    <wp:lineTo x="23531" y="-367"/>
                    <wp:lineTo x="-1810" y="-36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A805" w14:textId="27A9E380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1.1.1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BRD</w:t>
                            </w:r>
                          </w:p>
                          <w:p w14:paraId="2B219525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263714D" w14:textId="4815167E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1.1.2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Feasibility of the requirement.</w:t>
                            </w:r>
                          </w:p>
                          <w:p w14:paraId="7BFE6E09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AD05204" w14:textId="5765662B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1.1.3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SRS(Software requirement specification)</w:t>
                            </w:r>
                          </w:p>
                          <w:p w14:paraId="7AEE341E" w14:textId="4FA9388C" w:rsidR="008D4662" w:rsidRPr="009A6136" w:rsidRDefault="008D4662" w:rsidP="00171B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1D1F" id="TextBox 12" o:spid="_x0000_s1036" type="#_x0000_t202" style="position:absolute;margin-left:-5.1pt;margin-top:78.35pt;width:53.7pt;height:17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13A805" w14:textId="27A9E380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1.1.1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BRD</w:t>
                      </w:r>
                    </w:p>
                    <w:p w14:paraId="2B219525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263714D" w14:textId="4815167E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1.1.2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Feasibility of the requirement.</w:t>
                      </w:r>
                    </w:p>
                    <w:p w14:paraId="7BFE6E09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AD05204" w14:textId="5765662B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1.1.3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SRS(Software requirement specification)</w:t>
                      </w:r>
                    </w:p>
                    <w:p w14:paraId="7AEE341E" w14:textId="4FA9388C" w:rsidR="008D4662" w:rsidRPr="009A6136" w:rsidRDefault="008D4662" w:rsidP="00171B4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71B49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6506DD" wp14:editId="28429A49">
                <wp:simplePos x="0" y="0"/>
                <wp:positionH relativeFrom="column">
                  <wp:posOffset>675640</wp:posOffset>
                </wp:positionH>
                <wp:positionV relativeFrom="paragraph">
                  <wp:posOffset>992505</wp:posOffset>
                </wp:positionV>
                <wp:extent cx="680720" cy="1297940"/>
                <wp:effectExtent l="57150" t="38100" r="81280" b="92710"/>
                <wp:wrapThrough wrapText="bothSides">
                  <wp:wrapPolygon edited="0">
                    <wp:start x="-1813" y="-634"/>
                    <wp:lineTo x="-1813" y="22192"/>
                    <wp:lineTo x="-1209" y="22826"/>
                    <wp:lineTo x="22970" y="22826"/>
                    <wp:lineTo x="23575" y="20290"/>
                    <wp:lineTo x="23575" y="-634"/>
                    <wp:lineTo x="-1813" y="-634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12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BABD" w14:textId="71FA0A7A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1.2.1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Testcase Creation.</w:t>
                            </w:r>
                          </w:p>
                          <w:p w14:paraId="3EA2C385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5339D83" w14:textId="633F9D3A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1.2.2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Test data</w:t>
                            </w:r>
                          </w:p>
                          <w:p w14:paraId="282E560D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4A7F1B0" w14:textId="052E378D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1.2.3 </w:t>
                            </w:r>
                            <w:proofErr w:type="spellStart"/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TestEnv</w:t>
                            </w:r>
                            <w:proofErr w:type="spellEnd"/>
                          </w:p>
                          <w:p w14:paraId="4BAFD43C" w14:textId="5915CDE6" w:rsidR="008D4662" w:rsidRPr="008D4662" w:rsidRDefault="008D4662" w:rsidP="00171B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06DD" id="TextBox 13" o:spid="_x0000_s1037" type="#_x0000_t202" style="position:absolute;margin-left:53.2pt;margin-top:78.15pt;width:53.6pt;height:10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862BABD" w14:textId="71FA0A7A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1.2.1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Testcase Creation.</w:t>
                      </w:r>
                    </w:p>
                    <w:p w14:paraId="3EA2C385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5339D83" w14:textId="633F9D3A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1.2.2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Test data</w:t>
                      </w:r>
                    </w:p>
                    <w:p w14:paraId="282E560D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4A7F1B0" w14:textId="052E378D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1.2.3 </w:t>
                      </w:r>
                      <w:proofErr w:type="spellStart"/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TestEnv</w:t>
                      </w:r>
                      <w:proofErr w:type="spellEnd"/>
                    </w:p>
                    <w:p w14:paraId="4BAFD43C" w14:textId="5915CDE6" w:rsidR="008D4662" w:rsidRPr="008D4662" w:rsidRDefault="008D4662" w:rsidP="00171B4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71B49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12FC50" wp14:editId="420535B7">
                <wp:simplePos x="0" y="0"/>
                <wp:positionH relativeFrom="column">
                  <wp:posOffset>1399540</wp:posOffset>
                </wp:positionH>
                <wp:positionV relativeFrom="paragraph">
                  <wp:posOffset>992505</wp:posOffset>
                </wp:positionV>
                <wp:extent cx="627380" cy="916940"/>
                <wp:effectExtent l="57150" t="38100" r="77470" b="92710"/>
                <wp:wrapThrough wrapText="bothSides">
                  <wp:wrapPolygon edited="0">
                    <wp:start x="-1968" y="-898"/>
                    <wp:lineTo x="-1968" y="21091"/>
                    <wp:lineTo x="-1312" y="23335"/>
                    <wp:lineTo x="22955" y="23335"/>
                    <wp:lineTo x="23611" y="21091"/>
                    <wp:lineTo x="23611" y="-898"/>
                    <wp:lineTo x="-1968" y="-89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91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8FC2" w14:textId="69B7B6BA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1.3.1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Execute TC</w:t>
                            </w:r>
                          </w:p>
                          <w:p w14:paraId="3DF0B761" w14:textId="77777777" w:rsidR="009A6136" w:rsidRPr="009A030C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6B7DD07" w14:textId="2D69E6D6" w:rsidR="008D4662" w:rsidRPr="009A030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1.3.2 </w:t>
                            </w:r>
                            <w:r w:rsidR="00171B49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  <w:p w14:paraId="66A738BF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838E41C" w14:textId="52C97516" w:rsidR="008D4662" w:rsidRPr="008D4662" w:rsidRDefault="008D4662" w:rsidP="00171B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FC50" id="TextBox 14" o:spid="_x0000_s1038" type="#_x0000_t202" style="position:absolute;margin-left:110.2pt;margin-top:78.15pt;width:49.4pt;height:7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2D8FC2" w14:textId="69B7B6BA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1.3.1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Execute TC</w:t>
                      </w:r>
                    </w:p>
                    <w:p w14:paraId="3DF0B761" w14:textId="77777777" w:rsidR="009A6136" w:rsidRPr="009A030C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6B7DD07" w14:textId="2D69E6D6" w:rsidR="008D4662" w:rsidRPr="009A030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1.3.2 </w:t>
                      </w:r>
                      <w:r w:rsidR="00171B49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Output</w:t>
                      </w:r>
                    </w:p>
                    <w:p w14:paraId="66A738BF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838E41C" w14:textId="52C97516" w:rsidR="008D4662" w:rsidRPr="008D4662" w:rsidRDefault="008D4662" w:rsidP="00171B4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71B49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4AC51" wp14:editId="346B5E41">
                <wp:simplePos x="0" y="0"/>
                <wp:positionH relativeFrom="column">
                  <wp:posOffset>1376680</wp:posOffset>
                </wp:positionH>
                <wp:positionV relativeFrom="paragraph">
                  <wp:posOffset>230505</wp:posOffset>
                </wp:positionV>
                <wp:extent cx="772160" cy="599440"/>
                <wp:effectExtent l="57150" t="38100" r="85090" b="86360"/>
                <wp:wrapThrough wrapText="bothSides">
                  <wp:wrapPolygon edited="0">
                    <wp:start x="-1599" y="-1373"/>
                    <wp:lineTo x="-1599" y="21280"/>
                    <wp:lineTo x="-1066" y="24025"/>
                    <wp:lineTo x="22914" y="24025"/>
                    <wp:lineTo x="23447" y="21280"/>
                    <wp:lineTo x="23447" y="-1373"/>
                    <wp:lineTo x="-1599" y="-137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8D75" w14:textId="3A3D1FBB" w:rsidR="008D4662" w:rsidRPr="009A030C" w:rsidRDefault="00171B49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Test cases </w:t>
                            </w:r>
                            <w:r w:rsidR="009A030C"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Execution</w:t>
                            </w:r>
                          </w:p>
                          <w:p w14:paraId="4C6834FD" w14:textId="5DF04827" w:rsidR="009A030C" w:rsidRPr="009A030C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030C">
                              <w:rPr>
                                <w:b/>
                                <w:bCs/>
                              </w:rPr>
                              <w:t>1 day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AC51" id="TextBox 10" o:spid="_x0000_s1039" type="#_x0000_t202" style="position:absolute;margin-left:108.4pt;margin-top:18.15pt;width:60.8pt;height:4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D9E8D75" w14:textId="3A3D1FBB" w:rsidR="008D4662" w:rsidRPr="009A030C" w:rsidRDefault="00171B49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 xml:space="preserve">Test cases </w:t>
                      </w:r>
                      <w:r w:rsidR="009A030C"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Execution</w:t>
                      </w:r>
                    </w:p>
                    <w:p w14:paraId="4C6834FD" w14:textId="5DF04827" w:rsidR="009A030C" w:rsidRPr="009A030C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 w:rsidRPr="009A030C">
                        <w:rPr>
                          <w:b/>
                          <w:bCs/>
                        </w:rPr>
                        <w:t>1 day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1B49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ADF86" wp14:editId="4A34FAD1">
                <wp:simplePos x="0" y="0"/>
                <wp:positionH relativeFrom="column">
                  <wp:posOffset>675640</wp:posOffset>
                </wp:positionH>
                <wp:positionV relativeFrom="paragraph">
                  <wp:posOffset>230505</wp:posOffset>
                </wp:positionV>
                <wp:extent cx="711200" cy="596900"/>
                <wp:effectExtent l="57150" t="38100" r="69850" b="88900"/>
                <wp:wrapThrough wrapText="bothSides">
                  <wp:wrapPolygon edited="0">
                    <wp:start x="-1736" y="-1379"/>
                    <wp:lineTo x="-1736" y="21370"/>
                    <wp:lineTo x="-1157" y="24128"/>
                    <wp:lineTo x="22564" y="24128"/>
                    <wp:lineTo x="23143" y="21370"/>
                    <wp:lineTo x="23143" y="-1379"/>
                    <wp:lineTo x="-1736" y="-1379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4543" w14:textId="3FAF1751" w:rsidR="008D4662" w:rsidRPr="009A030C" w:rsidRDefault="00171B49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9A030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Testcases</w:t>
                            </w:r>
                          </w:p>
                          <w:p w14:paraId="18AF3266" w14:textId="749D45F2" w:rsidR="009A030C" w:rsidRPr="009A030C" w:rsidRDefault="009A030C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 w:themeColor="dark1"/>
                                <w:sz w:val="18"/>
                                <w:szCs w:val="18"/>
                              </w:rPr>
                              <w:t>2 days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DF86" id="TextBox 9" o:spid="_x0000_s1040" type="#_x0000_t202" style="position:absolute;margin-left:53.2pt;margin-top:18.15pt;width:56pt;height: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424543" w14:textId="3FAF1751" w:rsidR="008D4662" w:rsidRPr="009A030C" w:rsidRDefault="00171B49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</w:pPr>
                      <w:r w:rsidRPr="009A030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Testcases</w:t>
                      </w:r>
                    </w:p>
                    <w:p w14:paraId="18AF3266" w14:textId="749D45F2" w:rsidR="009A030C" w:rsidRPr="009A030C" w:rsidRDefault="009A030C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 w:themeColor="dark1"/>
                          <w:sz w:val="18"/>
                          <w:szCs w:val="18"/>
                        </w:rPr>
                        <w:t>2 days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CDFEAC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0AFFC34" w14:textId="77777777" w:rsidR="00846E38" w:rsidRDefault="00846E38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</w:p>
    <w:p w14:paraId="1A6B2A10" w14:textId="77777777" w:rsidR="00846E38" w:rsidRPr="004054B7" w:rsidRDefault="00846E38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78EE2373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62D2ECC3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0D1CF21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C03FA1C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F9EC4D5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68F2163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A4B18F8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E09A588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3201829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314BE138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470BF2CA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306E1A3B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0AF1240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FFFC4C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2E0FBD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6C1EBDFE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6BAEAF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81961B1" w14:textId="77777777" w:rsidR="003C7519" w:rsidRDefault="003C7519" w:rsidP="00846E38">
      <w:pPr>
        <w:rPr>
          <w:rFonts w:ascii="Century Gothic" w:hAnsi="Century Gothic"/>
          <w:sz w:val="20"/>
          <w:szCs w:val="20"/>
        </w:rPr>
      </w:pPr>
    </w:p>
    <w:p w14:paraId="779FA785" w14:textId="77777777" w:rsidR="00170C35" w:rsidRDefault="00170C35" w:rsidP="00846E38">
      <w:pPr>
        <w:rPr>
          <w:rFonts w:ascii="Century Gothic" w:hAnsi="Century Gothic"/>
          <w:sz w:val="20"/>
          <w:szCs w:val="20"/>
        </w:rPr>
      </w:pPr>
    </w:p>
    <w:p w14:paraId="39560000" w14:textId="77777777" w:rsidR="00170C35" w:rsidRDefault="00170C35" w:rsidP="00846E38">
      <w:pPr>
        <w:rPr>
          <w:rFonts w:ascii="Century Gothic" w:hAnsi="Century Gothic"/>
          <w:sz w:val="20"/>
          <w:szCs w:val="20"/>
        </w:rPr>
      </w:pPr>
    </w:p>
    <w:p w14:paraId="589F89C5" w14:textId="77777777" w:rsidR="00170C35" w:rsidRDefault="00170C35" w:rsidP="00846E38">
      <w:pPr>
        <w:rPr>
          <w:rFonts w:ascii="Century Gothic" w:hAnsi="Century Gothic"/>
          <w:sz w:val="20"/>
          <w:szCs w:val="20"/>
        </w:rPr>
      </w:pPr>
    </w:p>
    <w:p w14:paraId="58B1D390" w14:textId="77777777" w:rsidR="00170C35" w:rsidRDefault="00170C35" w:rsidP="00846E38">
      <w:pPr>
        <w:rPr>
          <w:rFonts w:ascii="Century Gothic" w:hAnsi="Century Gothic"/>
          <w:sz w:val="20"/>
          <w:szCs w:val="20"/>
        </w:rPr>
      </w:pPr>
    </w:p>
    <w:p w14:paraId="1631230C" w14:textId="77777777" w:rsidR="00170C35" w:rsidRDefault="00170C35" w:rsidP="00846E38">
      <w:pPr>
        <w:rPr>
          <w:rFonts w:ascii="Century Gothic" w:hAnsi="Century Gothic"/>
          <w:sz w:val="20"/>
          <w:szCs w:val="20"/>
        </w:rPr>
      </w:pPr>
    </w:p>
    <w:p w14:paraId="0E70F661" w14:textId="1EA8AC1A" w:rsidR="00170C35" w:rsidRPr="00170C35" w:rsidRDefault="00170C35" w:rsidP="00846E38">
      <w:pPr>
        <w:rPr>
          <w:rFonts w:ascii="Century Gothic" w:hAnsi="Century Gothic"/>
          <w:b/>
          <w:bCs/>
          <w:sz w:val="20"/>
          <w:szCs w:val="20"/>
          <w:u w:val="single"/>
        </w:rPr>
      </w:pPr>
      <w:r w:rsidRPr="00170C35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Objectives: -</w:t>
      </w:r>
    </w:p>
    <w:p w14:paraId="27800ED4" w14:textId="7023D48B" w:rsidR="00170C35" w:rsidRDefault="00170C35" w:rsidP="00846E38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1.Testcases should cover all the functionality of the webform.</w:t>
      </w:r>
    </w:p>
    <w:p w14:paraId="28873C64" w14:textId="00D149EF" w:rsidR="00170C35" w:rsidRDefault="00170C35" w:rsidP="00846E38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2.Testcases creation and Execution should be completed within the estimated time.</w:t>
      </w:r>
    </w:p>
    <w:p w14:paraId="4B3A5B28" w14:textId="0582B2E6" w:rsidR="00170C35" w:rsidRDefault="00170C35" w:rsidP="00846E38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3.Task1 and Task2 functionality should work as expected after the integration.</w:t>
      </w:r>
    </w:p>
    <w:p w14:paraId="53C81831" w14:textId="5337D326" w:rsidR="00170C35" w:rsidRDefault="00170C35" w:rsidP="00846E38">
      <w:pPr>
        <w:rPr>
          <w:rFonts w:ascii="Century Gothic" w:hAnsi="Century Gothic"/>
          <w:b/>
          <w:bCs/>
          <w:sz w:val="20"/>
          <w:szCs w:val="20"/>
        </w:rPr>
      </w:pPr>
    </w:p>
    <w:p w14:paraId="2ECBD6D6" w14:textId="53D063EA" w:rsidR="00170C35" w:rsidRDefault="00170C35" w:rsidP="00846E38">
      <w:pPr>
        <w:rPr>
          <w:rFonts w:ascii="Century Gothic" w:hAnsi="Century Gothic"/>
          <w:b/>
          <w:bCs/>
          <w:sz w:val="20"/>
          <w:szCs w:val="20"/>
          <w:u w:val="single"/>
        </w:rPr>
      </w:pPr>
      <w:r w:rsidRPr="00170C35">
        <w:rPr>
          <w:rFonts w:ascii="Century Gothic" w:hAnsi="Century Gothic"/>
          <w:b/>
          <w:bCs/>
          <w:sz w:val="20"/>
          <w:szCs w:val="20"/>
          <w:u w:val="single"/>
        </w:rPr>
        <w:t>New functionality after increment: -</w:t>
      </w:r>
    </w:p>
    <w:p w14:paraId="542195A3" w14:textId="7FA2DC53" w:rsidR="00170C35" w:rsidRDefault="00170C35" w:rsidP="00846E38">
      <w:r>
        <w:t>1.</w:t>
      </w:r>
      <w:r>
        <w:t>The</w:t>
      </w:r>
      <w:r>
        <w:t xml:space="preserve"> user</w:t>
      </w:r>
      <w:r>
        <w:t xml:space="preserve"> should be able to</w:t>
      </w:r>
      <w:r>
        <w:t xml:space="preserve"> book available working places for </w:t>
      </w:r>
      <w:r w:rsidR="006844E1">
        <w:t>the future</w:t>
      </w:r>
      <w:r>
        <w:t>.</w:t>
      </w:r>
    </w:p>
    <w:p w14:paraId="40DE8786" w14:textId="23873B8B" w:rsidR="009D39A3" w:rsidRDefault="009D39A3" w:rsidP="00846E38">
      <w:r>
        <w:t>2.Booked workplaces should not be available for the other users.</w:t>
      </w:r>
    </w:p>
    <w:p w14:paraId="04B39090" w14:textId="177675A3" w:rsidR="00170C35" w:rsidRDefault="009D39A3" w:rsidP="00846E38">
      <w:r>
        <w:t>3</w:t>
      </w:r>
      <w:r w:rsidR="00170C35">
        <w:t xml:space="preserve">. </w:t>
      </w:r>
      <w:r>
        <w:t>User should be able to cancel the booking.</w:t>
      </w:r>
    </w:p>
    <w:p w14:paraId="313012FF" w14:textId="7036D961" w:rsidR="009D39A3" w:rsidRDefault="009D39A3" w:rsidP="00846E38">
      <w:r>
        <w:t xml:space="preserve">4.Canceled booking workplaces should </w:t>
      </w:r>
      <w:r w:rsidR="006844E1">
        <w:t>be</w:t>
      </w:r>
      <w:r>
        <w:t xml:space="preserve"> displayed in </w:t>
      </w:r>
      <w:r w:rsidR="006844E1">
        <w:t>the available</w:t>
      </w:r>
      <w:r>
        <w:t xml:space="preserve"> workplaces list.</w:t>
      </w:r>
    </w:p>
    <w:p w14:paraId="40638752" w14:textId="2498E9C6" w:rsidR="00170C35" w:rsidRDefault="009D39A3" w:rsidP="00846E38">
      <w:r>
        <w:t>5</w:t>
      </w:r>
      <w:r w:rsidR="00170C35">
        <w:t xml:space="preserve">. </w:t>
      </w:r>
      <w:r>
        <w:t>User should be able to see the list booked workplaces with available workplaces.</w:t>
      </w:r>
      <w:r w:rsidR="00170C35">
        <w:t xml:space="preserve"> </w:t>
      </w:r>
    </w:p>
    <w:p w14:paraId="72CA5BE8" w14:textId="0675000D" w:rsidR="009D39A3" w:rsidRDefault="009D39A3" w:rsidP="00846E38">
      <w:r>
        <w:t>6</w:t>
      </w:r>
      <w:r w:rsidR="00170C35">
        <w:t xml:space="preserve">. </w:t>
      </w:r>
      <w:r>
        <w:t xml:space="preserve">All the functionality should be manageable by the mobile application also so </w:t>
      </w:r>
      <w:r w:rsidR="006844E1">
        <w:t>the user</w:t>
      </w:r>
      <w:r>
        <w:t xml:space="preserve"> can do bookings/cancellation from mobile application.</w:t>
      </w:r>
    </w:p>
    <w:p w14:paraId="2AFAFF09" w14:textId="18ECD4D5" w:rsidR="00170C35" w:rsidRDefault="009D39A3" w:rsidP="00846E38">
      <w:r>
        <w:t>7.User should be able to see the status of there booking on the mobile application.</w:t>
      </w:r>
      <w:r w:rsidR="00170C35">
        <w:t xml:space="preserve"> </w:t>
      </w:r>
    </w:p>
    <w:p w14:paraId="00F33210" w14:textId="3906ED62" w:rsidR="00170C35" w:rsidRDefault="009D39A3" w:rsidP="00846E38">
      <w:r>
        <w:t>8.</w:t>
      </w:r>
      <w:r w:rsidR="00170C35">
        <w:t xml:space="preserve"> </w:t>
      </w:r>
      <w:r>
        <w:t>The office</w:t>
      </w:r>
      <w:r w:rsidR="00170C35">
        <w:t xml:space="preserve"> manager</w:t>
      </w:r>
      <w:r>
        <w:t xml:space="preserve"> should be able to see the availability of all the workplaces in real time.</w:t>
      </w:r>
    </w:p>
    <w:p w14:paraId="58E0AF84" w14:textId="0F93C65E" w:rsidR="00170C35" w:rsidRDefault="009D39A3" w:rsidP="00846E38">
      <w:pPr>
        <w:rPr>
          <w:rFonts w:ascii="Century Gothic" w:hAnsi="Century Gothic"/>
          <w:b/>
          <w:bCs/>
          <w:sz w:val="20"/>
          <w:szCs w:val="20"/>
        </w:rPr>
      </w:pPr>
      <w:r>
        <w:t xml:space="preserve">9.Office managers should have </w:t>
      </w:r>
      <w:r w:rsidR="006844E1">
        <w:t>the right</w:t>
      </w:r>
      <w:r>
        <w:t xml:space="preserve"> to create more workplaces.</w:t>
      </w:r>
    </w:p>
    <w:p w14:paraId="17BD4A07" w14:textId="77777777" w:rsidR="00170C35" w:rsidRPr="00170C35" w:rsidRDefault="00170C35" w:rsidP="00846E38">
      <w:pPr>
        <w:rPr>
          <w:rFonts w:ascii="Century Gothic" w:hAnsi="Century Gothic"/>
          <w:b/>
          <w:bCs/>
          <w:sz w:val="20"/>
          <w:szCs w:val="20"/>
        </w:rPr>
      </w:pPr>
    </w:p>
    <w:sectPr w:rsidR="00170C35" w:rsidRPr="00170C35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BF1A" w14:textId="77777777" w:rsidR="004E35BF" w:rsidRDefault="004E35BF" w:rsidP="00B01A05">
      <w:r>
        <w:separator/>
      </w:r>
    </w:p>
  </w:endnote>
  <w:endnote w:type="continuationSeparator" w:id="0">
    <w:p w14:paraId="6C4D8410" w14:textId="77777777" w:rsidR="004E35BF" w:rsidRDefault="004E35B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38B4" w14:textId="77777777" w:rsidR="004E35BF" w:rsidRDefault="004E35BF" w:rsidP="00B01A05">
      <w:r>
        <w:separator/>
      </w:r>
    </w:p>
  </w:footnote>
  <w:footnote w:type="continuationSeparator" w:id="0">
    <w:p w14:paraId="6207B8FD" w14:textId="77777777" w:rsidR="004E35BF" w:rsidRDefault="004E35BF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9"/>
    <w:rsid w:val="00051EBB"/>
    <w:rsid w:val="00070C33"/>
    <w:rsid w:val="000C5AA8"/>
    <w:rsid w:val="00113629"/>
    <w:rsid w:val="00170C35"/>
    <w:rsid w:val="00171B49"/>
    <w:rsid w:val="00224EFA"/>
    <w:rsid w:val="00243542"/>
    <w:rsid w:val="003C7519"/>
    <w:rsid w:val="003D0B17"/>
    <w:rsid w:val="004E35BF"/>
    <w:rsid w:val="00565780"/>
    <w:rsid w:val="006844E1"/>
    <w:rsid w:val="006F5384"/>
    <w:rsid w:val="00846E38"/>
    <w:rsid w:val="008D4662"/>
    <w:rsid w:val="0091097D"/>
    <w:rsid w:val="009155D8"/>
    <w:rsid w:val="00931695"/>
    <w:rsid w:val="00933D6F"/>
    <w:rsid w:val="009A030C"/>
    <w:rsid w:val="009A6136"/>
    <w:rsid w:val="009D39A3"/>
    <w:rsid w:val="009E0257"/>
    <w:rsid w:val="00AB3D3F"/>
    <w:rsid w:val="00AC1FED"/>
    <w:rsid w:val="00B01A05"/>
    <w:rsid w:val="00C46D57"/>
    <w:rsid w:val="00CA64DD"/>
    <w:rsid w:val="00DA7C27"/>
    <w:rsid w:val="00EC79D4"/>
    <w:rsid w:val="00EF487C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DF5A95"/>
  <w14:defaultImageDpi w14:val="32767"/>
  <w15:docId w15:val="{0A3A8293-7CB0-4449-B423-835D6A38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thakur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</Template>
  <TotalTime>49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Thakur</dc:creator>
  <cp:lastModifiedBy>Vikas Thakur</cp:lastModifiedBy>
  <cp:revision>4</cp:revision>
  <dcterms:created xsi:type="dcterms:W3CDTF">2023-07-18T17:41:00Z</dcterms:created>
  <dcterms:modified xsi:type="dcterms:W3CDTF">2023-07-18T18:30:00Z</dcterms:modified>
</cp:coreProperties>
</file>